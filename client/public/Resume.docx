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240"/>
        <w:gridCol w:w="1766"/>
        <w:gridCol w:w="375"/>
        <w:gridCol w:w="3279"/>
        <w:gridCol w:w="2599"/>
      </w:tblGrid>
      <w:tr w:rsidR="004B4147" w:rsidRPr="004B4147" w14:paraId="12349118" w14:textId="77777777" w:rsidTr="00A21AF8">
        <w:tc>
          <w:tcPr>
            <w:tcW w:w="2160" w:type="dxa"/>
            <w:gridSpan w:val="2"/>
          </w:tcPr>
          <w:p w14:paraId="40EAFCF3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69B3C08B" wp14:editId="2FEE7EBF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A627FE6" w14:textId="6FE14138" w:rsidR="008C0AC3" w:rsidRDefault="008C0AC3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000E8A9" w14:textId="676AF1C3" w:rsidR="008C0AC3" w:rsidRDefault="008C0AC3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B3C08B" id="Group 130" o:spid="_x0000_s1026" alt="&quot;&quot;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2A627FE6" w14:textId="6FE14138" w:rsidR="008C0AC3" w:rsidRDefault="008C0AC3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4000E8A9" w14:textId="676AF1C3" w:rsidR="008C0AC3" w:rsidRDefault="008C0AC3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11F6D943" w14:textId="52BDBFAD" w:rsidR="004B4147" w:rsidRDefault="000F658E" w:rsidP="004B4147">
            <w:pPr>
              <w:pStyle w:val="Title"/>
            </w:pPr>
            <w:r>
              <w:t>Erin</w:t>
            </w:r>
          </w:p>
          <w:p w14:paraId="45F990CB" w14:textId="3F226E9B" w:rsidR="004B4147" w:rsidRPr="004B4147" w:rsidRDefault="000F658E" w:rsidP="00A21AF8">
            <w:pPr>
              <w:pStyle w:val="Subtitle"/>
            </w:pPr>
            <w:r>
              <w:t>Fisher</w:t>
            </w:r>
          </w:p>
        </w:tc>
      </w:tr>
      <w:tr w:rsidR="00A21AF8" w:rsidRPr="004B4147" w14:paraId="52D08B5D" w14:textId="77777777" w:rsidTr="007772B1">
        <w:tc>
          <w:tcPr>
            <w:tcW w:w="2160" w:type="dxa"/>
            <w:gridSpan w:val="2"/>
          </w:tcPr>
          <w:p w14:paraId="05AEF4ED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23F6EC36" w14:textId="68A5DB11" w:rsidR="00A21AF8" w:rsidRPr="004B4147" w:rsidRDefault="000F658E" w:rsidP="00A21AF8">
            <w:pPr>
              <w:pStyle w:val="Jobtitle"/>
            </w:pPr>
            <w:r>
              <w:t>Full Stack Developer</w:t>
            </w:r>
          </w:p>
        </w:tc>
      </w:tr>
      <w:tr w:rsidR="007772B1" w:rsidRPr="004B4147" w14:paraId="12907AA1" w14:textId="77777777" w:rsidTr="00C777FF">
        <w:trPr>
          <w:trHeight w:val="720"/>
        </w:trPr>
        <w:tc>
          <w:tcPr>
            <w:tcW w:w="2160" w:type="dxa"/>
            <w:gridSpan w:val="2"/>
          </w:tcPr>
          <w:p w14:paraId="257F4E05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1FE0EA7D" w14:textId="77777777" w:rsidR="007772B1" w:rsidRDefault="007772B1" w:rsidP="00A21AF8">
            <w:pPr>
              <w:pStyle w:val="Jobtitle"/>
            </w:pPr>
          </w:p>
        </w:tc>
      </w:tr>
      <w:tr w:rsidR="00CD49AB" w:rsidRPr="00997E86" w14:paraId="413324FF" w14:textId="77777777" w:rsidTr="00452292">
        <w:tc>
          <w:tcPr>
            <w:tcW w:w="540" w:type="dxa"/>
            <w:vAlign w:val="center"/>
          </w:tcPr>
          <w:p w14:paraId="4BBD3553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812E97" wp14:editId="55E54274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727C61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34B38BE4" w14:textId="543AE018" w:rsidR="00BF0DAF" w:rsidRPr="00B03ED5" w:rsidRDefault="000F658E" w:rsidP="00BF0DAF">
            <w:pPr>
              <w:pStyle w:val="Contact"/>
            </w:pPr>
            <w:r>
              <w:t>707-536-6762</w:t>
            </w:r>
          </w:p>
        </w:tc>
        <w:tc>
          <w:tcPr>
            <w:tcW w:w="450" w:type="dxa"/>
          </w:tcPr>
          <w:p w14:paraId="670A8264" w14:textId="77777777"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A4588426CCE6409F9CF35239E5FCF5CD"/>
              </w:placeholder>
              <w:temporary/>
              <w:showingPlcHdr/>
              <w15:appearance w15:val="hidden"/>
            </w:sdtPr>
            <w:sdtEndPr/>
            <w:sdtContent>
              <w:p w14:paraId="19392AFF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CD49AB" w:rsidRPr="00997E86" w14:paraId="48E443BD" w14:textId="77777777" w:rsidTr="00452292">
        <w:tc>
          <w:tcPr>
            <w:tcW w:w="540" w:type="dxa"/>
            <w:vAlign w:val="center"/>
          </w:tcPr>
          <w:p w14:paraId="621F127E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7332FAF" wp14:editId="61B93AB8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685B77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5D154D07" w14:textId="66A4CDD0" w:rsidR="00BF0DAF" w:rsidRPr="00B03ED5" w:rsidRDefault="000F658E" w:rsidP="00BF0DAF">
            <w:pPr>
              <w:pStyle w:val="Contact"/>
            </w:pPr>
            <w:r>
              <w:t>Flybirdie85@gmail.com</w:t>
            </w:r>
          </w:p>
        </w:tc>
        <w:tc>
          <w:tcPr>
            <w:tcW w:w="450" w:type="dxa"/>
          </w:tcPr>
          <w:p w14:paraId="1538FCE8" w14:textId="77777777" w:rsidR="00BF0DAF" w:rsidRPr="00997E86" w:rsidRDefault="00BF0DAF" w:rsidP="00BF0DAF"/>
        </w:tc>
        <w:tc>
          <w:tcPr>
            <w:tcW w:w="6480" w:type="dxa"/>
            <w:gridSpan w:val="2"/>
            <w:vMerge/>
          </w:tcPr>
          <w:p w14:paraId="464B1152" w14:textId="77777777" w:rsidR="00BF0DAF" w:rsidRPr="00997E86" w:rsidRDefault="00BF0DAF" w:rsidP="00BF0DAF"/>
        </w:tc>
      </w:tr>
      <w:tr w:rsidR="00B03869" w:rsidRPr="00CD2FD2" w14:paraId="4CA1ED9B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78079867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A0E7F23" wp14:editId="39301079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8AC650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566E9317" w14:textId="7644501C" w:rsidR="00CD2FD2" w:rsidRPr="00B03ED5" w:rsidRDefault="000F658E" w:rsidP="00CD2FD2">
            <w:pPr>
              <w:pStyle w:val="Contact"/>
            </w:pPr>
            <w:r>
              <w:t>Tucson, AZ</w:t>
            </w:r>
          </w:p>
        </w:tc>
        <w:tc>
          <w:tcPr>
            <w:tcW w:w="450" w:type="dxa"/>
          </w:tcPr>
          <w:p w14:paraId="6B0DB3F1" w14:textId="77777777"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07BD158C" w14:textId="605A0696" w:rsidR="00CD2FD2" w:rsidRPr="006813D2" w:rsidRDefault="00E13499" w:rsidP="00CD2FD2">
            <w:pPr>
              <w:pStyle w:val="Introduction"/>
              <w:rPr>
                <w:sz w:val="22"/>
                <w:szCs w:val="22"/>
              </w:rPr>
            </w:pPr>
            <w:r w:rsidRPr="006813D2">
              <w:rPr>
                <w:sz w:val="22"/>
                <w:szCs w:val="22"/>
              </w:rPr>
              <w:t>I</w:t>
            </w:r>
            <w:r w:rsidR="00CB1743" w:rsidRPr="006813D2">
              <w:rPr>
                <w:sz w:val="22"/>
                <w:szCs w:val="22"/>
              </w:rPr>
              <w:t xml:space="preserve"> am </w:t>
            </w:r>
            <w:r w:rsidR="00440E50" w:rsidRPr="006813D2">
              <w:rPr>
                <w:sz w:val="22"/>
                <w:szCs w:val="22"/>
              </w:rPr>
              <w:t>a</w:t>
            </w:r>
            <w:r w:rsidR="00B03869" w:rsidRPr="006813D2">
              <w:rPr>
                <w:sz w:val="22"/>
                <w:szCs w:val="22"/>
              </w:rPr>
              <w:t xml:space="preserve"> full stack developer</w:t>
            </w:r>
            <w:r w:rsidR="00AD622A" w:rsidRPr="006813D2">
              <w:rPr>
                <w:sz w:val="22"/>
                <w:szCs w:val="22"/>
              </w:rPr>
              <w:t>. I received</w:t>
            </w:r>
            <w:r w:rsidR="00C9341F">
              <w:rPr>
                <w:sz w:val="22"/>
                <w:szCs w:val="22"/>
              </w:rPr>
              <w:t xml:space="preserve"> </w:t>
            </w:r>
            <w:r w:rsidR="00655755">
              <w:rPr>
                <w:sz w:val="22"/>
                <w:szCs w:val="22"/>
              </w:rPr>
              <w:t xml:space="preserve">my </w:t>
            </w:r>
            <w:r w:rsidR="00AD622A" w:rsidRPr="006813D2">
              <w:rPr>
                <w:sz w:val="22"/>
                <w:szCs w:val="22"/>
              </w:rPr>
              <w:t xml:space="preserve"> education through the University of Arizona</w:t>
            </w:r>
            <w:r w:rsidR="0082182D" w:rsidRPr="006813D2">
              <w:rPr>
                <w:sz w:val="22"/>
                <w:szCs w:val="22"/>
              </w:rPr>
              <w:t>. I have knowledge in HTML, CSS, JAVASCRIP</w:t>
            </w:r>
            <w:r w:rsidR="001D0263" w:rsidRPr="006813D2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BF04C09" w14:textId="782B6802" w:rsidR="00CD2FD2" w:rsidRPr="006813D2" w:rsidRDefault="00697100" w:rsidP="00CD2FD2">
            <w:pPr>
              <w:rPr>
                <w:i/>
                <w:sz w:val="20"/>
                <w:szCs w:val="20"/>
                <w:lang w:val="it-IT"/>
              </w:rPr>
            </w:pPr>
            <w:r w:rsidRPr="006813D2">
              <w:rPr>
                <w:i/>
                <w:sz w:val="20"/>
                <w:szCs w:val="20"/>
              </w:rPr>
              <w:t>JSON</w:t>
            </w:r>
            <w:r w:rsidR="00644164" w:rsidRPr="006813D2">
              <w:rPr>
                <w:i/>
                <w:sz w:val="20"/>
                <w:szCs w:val="20"/>
              </w:rPr>
              <w:t xml:space="preserve"> AND NODE.JS</w:t>
            </w:r>
            <w:r w:rsidR="00655755">
              <w:rPr>
                <w:i/>
                <w:sz w:val="20"/>
                <w:szCs w:val="20"/>
              </w:rPr>
              <w:t xml:space="preserve">. I am a creative person and </w:t>
            </w:r>
            <w:r w:rsidR="00CD49AB">
              <w:rPr>
                <w:i/>
                <w:sz w:val="20"/>
                <w:szCs w:val="20"/>
              </w:rPr>
              <w:t xml:space="preserve"> web development allows me to use my creative ability </w:t>
            </w:r>
            <w:r w:rsidR="00331F7D">
              <w:rPr>
                <w:i/>
                <w:sz w:val="20"/>
                <w:szCs w:val="20"/>
              </w:rPr>
              <w:t>.</w:t>
            </w:r>
          </w:p>
        </w:tc>
      </w:tr>
      <w:tr w:rsidR="00B03869" w:rsidRPr="00997E86" w14:paraId="4ED5A723" w14:textId="77777777" w:rsidTr="00452292">
        <w:tc>
          <w:tcPr>
            <w:tcW w:w="540" w:type="dxa"/>
            <w:vAlign w:val="center"/>
          </w:tcPr>
          <w:p w14:paraId="7B25225B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3F4B2A0" wp14:editId="5D754E3C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59E7B8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5AA3EF19" w14:textId="575B53B4" w:rsidR="00CD2FD2" w:rsidRPr="00B03ED5" w:rsidRDefault="000F658E" w:rsidP="00CD2FD2">
            <w:pPr>
              <w:pStyle w:val="Contact"/>
            </w:pPr>
            <w:r w:rsidRPr="002E5945">
              <w:rPr>
                <w:rFonts w:hAnsi="Rockwell"/>
                <w:noProof/>
                <w:color w:val="1D3251" w:themeColor="accent1"/>
                <w:kern w:val="24"/>
              </w:rPr>
              <w:t>linkedin.com/in/erin-k-fisher</w:t>
            </w:r>
          </w:p>
        </w:tc>
        <w:tc>
          <w:tcPr>
            <w:tcW w:w="450" w:type="dxa"/>
          </w:tcPr>
          <w:p w14:paraId="5E187D9A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6C976FE2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08AC235F" w14:textId="77777777" w:rsidR="00CD2FD2" w:rsidRPr="00997E86" w:rsidRDefault="00CD2FD2" w:rsidP="00CD2FD2"/>
        </w:tc>
      </w:tr>
      <w:tr w:rsidR="00B03869" w:rsidRPr="00997E86" w14:paraId="4D44B777" w14:textId="77777777" w:rsidTr="00452292">
        <w:tc>
          <w:tcPr>
            <w:tcW w:w="540" w:type="dxa"/>
            <w:vAlign w:val="center"/>
          </w:tcPr>
          <w:p w14:paraId="7579C952" w14:textId="77777777" w:rsidR="000F658E" w:rsidRPr="00621B5C" w:rsidRDefault="000F658E" w:rsidP="000F658E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84730C8" wp14:editId="5E275274">
                      <wp:extent cx="213066" cy="213066"/>
                      <wp:effectExtent l="0" t="0" r="0" b="0"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507504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">
                        <v:imagedata r:id="rId24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5C2D464C" w14:textId="700F5F6F" w:rsidR="000F658E" w:rsidRPr="00B03ED5" w:rsidRDefault="000F658E" w:rsidP="000F658E">
            <w:pPr>
              <w:pStyle w:val="Contact"/>
            </w:pPr>
            <w:r w:rsidRPr="002E5945">
              <w:t>github.com/FisherE20</w:t>
            </w:r>
          </w:p>
        </w:tc>
        <w:tc>
          <w:tcPr>
            <w:tcW w:w="450" w:type="dxa"/>
          </w:tcPr>
          <w:p w14:paraId="4FEEC705" w14:textId="77777777" w:rsidR="000F658E" w:rsidRPr="00997E86" w:rsidRDefault="000F658E" w:rsidP="000F658E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1655FCDC" w14:textId="77777777" w:rsidR="000F658E" w:rsidRPr="00997E86" w:rsidRDefault="000F658E" w:rsidP="000F658E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7BD248ED" w14:textId="77777777" w:rsidR="000F658E" w:rsidRPr="00997E86" w:rsidRDefault="000F658E" w:rsidP="000F658E"/>
        </w:tc>
      </w:tr>
      <w:tr w:rsidR="00B03869" w:rsidRPr="00997E86" w14:paraId="74E1ACAB" w14:textId="77777777" w:rsidTr="00452292">
        <w:tc>
          <w:tcPr>
            <w:tcW w:w="540" w:type="dxa"/>
            <w:vAlign w:val="center"/>
          </w:tcPr>
          <w:p w14:paraId="603F2460" w14:textId="77777777" w:rsidR="000F658E" w:rsidRPr="00621B5C" w:rsidRDefault="000F658E" w:rsidP="000F658E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5931844" wp14:editId="1716A04E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CF036D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7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71635009" w14:textId="6E690883" w:rsidR="000F658E" w:rsidRPr="00B03ED5" w:rsidRDefault="00CA60B6" w:rsidP="000F658E">
            <w:pPr>
              <w:pStyle w:val="Contact"/>
            </w:pPr>
            <w:hyperlink r:id="rId28" w:history="1">
              <w:r w:rsidR="008C0AC3">
                <w:rPr>
                  <w:rStyle w:val="Hyperlink"/>
                </w:rPr>
                <w:t>https://fishere20.github.io/Responsive-Portfolio/</w:t>
              </w:r>
            </w:hyperlink>
          </w:p>
        </w:tc>
        <w:tc>
          <w:tcPr>
            <w:tcW w:w="450" w:type="dxa"/>
          </w:tcPr>
          <w:p w14:paraId="0A026F52" w14:textId="77777777" w:rsidR="000F658E" w:rsidRPr="00997E86" w:rsidRDefault="000F658E" w:rsidP="000F658E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1A754E9E" w14:textId="77777777" w:rsidR="000F658E" w:rsidRPr="00997E86" w:rsidRDefault="000F658E" w:rsidP="000F658E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155D539" w14:textId="77777777" w:rsidR="000F658E" w:rsidRPr="00997E86" w:rsidRDefault="000F658E" w:rsidP="000F658E"/>
        </w:tc>
      </w:tr>
      <w:tr w:rsidR="00B03869" w:rsidRPr="00997E86" w14:paraId="52948315" w14:textId="77777777" w:rsidTr="00C777FF">
        <w:trPr>
          <w:trHeight w:val="720"/>
        </w:trPr>
        <w:tc>
          <w:tcPr>
            <w:tcW w:w="3870" w:type="dxa"/>
            <w:gridSpan w:val="3"/>
          </w:tcPr>
          <w:p w14:paraId="10AA0878" w14:textId="77777777" w:rsidR="000F658E" w:rsidRPr="00997E86" w:rsidRDefault="000F658E" w:rsidP="000F658E"/>
        </w:tc>
        <w:tc>
          <w:tcPr>
            <w:tcW w:w="450" w:type="dxa"/>
          </w:tcPr>
          <w:p w14:paraId="6613B03E" w14:textId="77777777" w:rsidR="000F658E" w:rsidRPr="00997E86" w:rsidRDefault="000F658E" w:rsidP="000F658E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1C5D33C3" w14:textId="77777777" w:rsidR="000F658E" w:rsidRPr="00997E86" w:rsidRDefault="000F658E" w:rsidP="000F658E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3E976F45" w14:textId="77777777" w:rsidR="000F658E" w:rsidRPr="00997E86" w:rsidRDefault="000F658E" w:rsidP="000F658E"/>
        </w:tc>
      </w:tr>
      <w:tr w:rsidR="00B03869" w:rsidRPr="00997E86" w14:paraId="550392D0" w14:textId="77777777" w:rsidTr="005B7DB3">
        <w:trPr>
          <w:trHeight w:val="288"/>
        </w:trPr>
        <w:tc>
          <w:tcPr>
            <w:tcW w:w="3870" w:type="dxa"/>
            <w:gridSpan w:val="3"/>
          </w:tcPr>
          <w:p w14:paraId="26758E61" w14:textId="77777777" w:rsidR="000F658E" w:rsidRPr="00997E86" w:rsidRDefault="000F658E" w:rsidP="000F658E"/>
        </w:tc>
        <w:tc>
          <w:tcPr>
            <w:tcW w:w="450" w:type="dxa"/>
          </w:tcPr>
          <w:p w14:paraId="06E3D93D" w14:textId="77777777" w:rsidR="000F658E" w:rsidRPr="00997E86" w:rsidRDefault="000F658E" w:rsidP="000F658E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6E119CE6" w14:textId="77777777" w:rsidR="000F658E" w:rsidRPr="00997E86" w:rsidRDefault="000F658E" w:rsidP="000F658E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34BD160C" w14:textId="77777777" w:rsidR="000F658E" w:rsidRPr="00997E86" w:rsidRDefault="000F658E" w:rsidP="000F658E"/>
        </w:tc>
      </w:tr>
      <w:tr w:rsidR="00CD49AB" w:rsidRPr="00997E86" w14:paraId="75EFBA8E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9169B7D4EBEF470F89381FD8D8761D27"/>
              </w:placeholder>
              <w:temporary/>
              <w:showingPlcHdr/>
              <w15:appearance w15:val="hidden"/>
            </w:sdtPr>
            <w:sdtEndPr/>
            <w:sdtContent>
              <w:p w14:paraId="05242835" w14:textId="77777777" w:rsidR="000F658E" w:rsidRDefault="000F658E" w:rsidP="000F658E">
                <w:pPr>
                  <w:pStyle w:val="Heading1"/>
                </w:pPr>
                <w:r>
                  <w:t>Skills</w:t>
                </w:r>
              </w:p>
            </w:sdtContent>
          </w:sdt>
          <w:p w14:paraId="57272948" w14:textId="77777777" w:rsidR="000F658E" w:rsidRDefault="000F658E" w:rsidP="000F658E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107B45" wp14:editId="65C7F7A1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3E2F007" w14:textId="200D0DDF" w:rsidR="008C0AC3" w:rsidRPr="008E2197" w:rsidRDefault="008C0AC3" w:rsidP="008E2197">
                                      <w:pPr>
                                        <w:pStyle w:val="Skill"/>
                                      </w:pPr>
                                      <w:r>
                                        <w:t>HTML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D6B68CA" w14:textId="232081CF" w:rsidR="008C0AC3" w:rsidRDefault="008C0AC3" w:rsidP="008E2197">
                                      <w:pPr>
                                        <w:pStyle w:val="Skill"/>
                                      </w:pPr>
                                      <w:r>
                                        <w:t>CSS</w:t>
                                      </w:r>
                                    </w:p>
                                    <w:p w14:paraId="6C9FC427" w14:textId="77777777" w:rsidR="008C0AC3" w:rsidRDefault="008C0AC3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4E398F3" w14:textId="3A004259" w:rsidR="008C0AC3" w:rsidRDefault="008C0AC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F0B1E53" w14:textId="2C1812AF" w:rsidR="008C0AC3" w:rsidRDefault="008C0AC3" w:rsidP="008E2197">
                                      <w:pPr>
                                        <w:pStyle w:val="Skill"/>
                                      </w:pPr>
                                      <w:r>
                                        <w:t>JAVASCRIPT</w:t>
                                      </w:r>
                                    </w:p>
                                    <w:p w14:paraId="289730F8" w14:textId="77777777" w:rsidR="008C0AC3" w:rsidRDefault="008C0AC3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10D21E2" w14:textId="5C9DB940" w:rsidR="008C0AC3" w:rsidRDefault="008C0AC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5FD9AE32" w14:textId="77777777" w:rsidR="008C0AC3" w:rsidRDefault="008C0AC3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26750F0" w14:textId="29DCA5B2" w:rsidR="008C0AC3" w:rsidRDefault="00C32947" w:rsidP="008E2197">
                                      <w:pPr>
                                        <w:pStyle w:val="Skill"/>
                                      </w:pPr>
                                      <w:r>
                                        <w:t>Express.js/</w:t>
                                      </w:r>
                                      <w:r w:rsidR="000E7274">
                                        <w:t xml:space="preserve"> Node.js</w:t>
                                      </w:r>
                                    </w:p>
                                    <w:p w14:paraId="1098DA10" w14:textId="77777777" w:rsidR="008C0AC3" w:rsidRDefault="008C0AC3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3A3EE8A" w14:textId="6099E27F" w:rsidR="008C0AC3" w:rsidRDefault="008C0AC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3302F5E1" w14:textId="77777777" w:rsidR="008C0AC3" w:rsidRDefault="008C0AC3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975"/>
                                  <a:ext cx="2152098" cy="319762"/>
                                  <a:chOff x="502195" y="6617769"/>
                                  <a:chExt cx="2152098" cy="319762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CC11E2F" w14:textId="7B004FF1" w:rsidR="008C0AC3" w:rsidRDefault="00C32947" w:rsidP="008E2197">
                                      <w:pPr>
                                        <w:pStyle w:val="Skill"/>
                                      </w:pPr>
                                      <w:r>
                                        <w:t>MYSQL/ NOSQL</w:t>
                                      </w:r>
                                    </w:p>
                                    <w:p w14:paraId="47AFE391" w14:textId="77777777" w:rsidR="008C0AC3" w:rsidRDefault="008C0AC3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6BDB6A2" w14:textId="00549A2A" w:rsidR="008C0AC3" w:rsidRDefault="008C0AC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071414E2" w14:textId="77777777" w:rsidR="008C0AC3" w:rsidRDefault="008C0AC3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107B45" id="Group 153" o:spid="_x0000_s1030" alt="&quot;&quot;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">
                      <v:group id="Group 16" o:spid="_x0000_s1031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23E2F007" w14:textId="200D0DDF" w:rsidR="008C0AC3" w:rsidRPr="008E2197" w:rsidRDefault="008C0AC3" w:rsidP="008E2197">
                                <w:pPr>
                                  <w:pStyle w:val="Skill"/>
                                </w:pPr>
                                <w:r>
                                  <w:t>HTML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1681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" adj="20551" fillcolor="#1d3251 [3204]" stroked="f" strokeweight="1pt"/>
                      </v:group>
                      <v:group id="Group 24" o:spid="_x0000_s1035" alt="Skill" style="position:absolute;top:4286;width:21520;height:3197" coordorigin="5021,53395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6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0D6B68CA" w14:textId="232081CF" w:rsidR="008C0AC3" w:rsidRDefault="008C0AC3" w:rsidP="008E2197">
                                <w:pPr>
                                  <w:pStyle w:val="Skill"/>
                                </w:pPr>
                                <w:r>
                                  <w:t>CSS</w:t>
                                </w:r>
                              </w:p>
                              <w:p w14:paraId="6C9FC427" w14:textId="77777777" w:rsidR="008C0AC3" w:rsidRDefault="008C0AC3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7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8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" adj="20639" fillcolor="#1d3251 [3204]" stroked="f" strokeweight="1pt"/>
                        <v:shape id="TextBox 117" o:spid="_x0000_s1039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34E398F3" w14:textId="3A004259" w:rsidR="008C0AC3" w:rsidRDefault="008C0AC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5" o:spid="_x0000_s1040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1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3F0B1E53" w14:textId="2C1812AF" w:rsidR="008C0AC3" w:rsidRDefault="008C0AC3" w:rsidP="008E2197">
                                <w:pPr>
                                  <w:pStyle w:val="Skill"/>
                                </w:pPr>
                                <w:r>
                                  <w:t>JAVASCRIPT</w:t>
                                </w:r>
                              </w:p>
                              <w:p w14:paraId="289730F8" w14:textId="77777777" w:rsidR="008C0AC3" w:rsidRDefault="008C0AC3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2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3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4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310D21E2" w14:textId="5C9DB940" w:rsidR="008C0AC3" w:rsidRDefault="008C0AC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FD9AE32" w14:textId="77777777" w:rsidR="008C0AC3" w:rsidRDefault="008C0AC3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5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6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426750F0" w14:textId="29DCA5B2" w:rsidR="008C0AC3" w:rsidRDefault="00C32947" w:rsidP="008E2197">
                                <w:pPr>
                                  <w:pStyle w:val="Skill"/>
                                </w:pPr>
                                <w:r>
                                  <w:t>Express.js/</w:t>
                                </w:r>
                                <w:r w:rsidR="000E7274">
                                  <w:t xml:space="preserve"> Node.js</w:t>
                                </w:r>
                              </w:p>
                              <w:p w14:paraId="1098DA10" w14:textId="77777777" w:rsidR="008C0AC3" w:rsidRDefault="008C0AC3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7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8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49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33A3EE8A" w14:textId="6099E27F" w:rsidR="008C0AC3" w:rsidRDefault="008C0AC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302F5E1" w14:textId="77777777" w:rsidR="008C0AC3" w:rsidRDefault="008C0AC3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0" alt="Skill" style="position:absolute;top:17049;width:21520;height:3198" coordorigin="5021,6617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1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6CC11E2F" w14:textId="7B004FF1" w:rsidR="008C0AC3" w:rsidRDefault="00C32947" w:rsidP="008E2197">
                                <w:pPr>
                                  <w:pStyle w:val="Skill"/>
                                </w:pPr>
                                <w:r>
                                  <w:t>MYSQL/ NOSQL</w:t>
                                </w:r>
                              </w:p>
                              <w:p w14:paraId="47AFE391" w14:textId="77777777" w:rsidR="008C0AC3" w:rsidRDefault="008C0AC3" w:rsidP="008E2197"/>
                            </w:txbxContent>
                          </v:textbox>
                        </v:shape>
                        <v:rect id="Rectangle 30" o:spid="_x0000_s1052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3" type="#_x0000_t15" style="position:absolute;left:5021;top:66177;width:1433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" adj="20370" fillcolor="#1d3251 [3204]" stroked="f" strokeweight="1pt"/>
                        <v:shape id="TextBox 132" o:spid="_x0000_s1054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16BDB6A2" w14:textId="00549A2A" w:rsidR="008C0AC3" w:rsidRDefault="008C0AC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71414E2" w14:textId="77777777" w:rsidR="008C0AC3" w:rsidRDefault="008C0AC3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828C34F9D69142ADA1F6F2ACB693A45C"/>
              </w:placeholder>
              <w:temporary/>
              <w:showingPlcHdr/>
              <w15:appearance w15:val="hidden"/>
            </w:sdtPr>
            <w:sdtEndPr/>
            <w:sdtContent>
              <w:p w14:paraId="1467998F" w14:textId="77777777" w:rsidR="000F658E" w:rsidRDefault="000F658E" w:rsidP="000F658E">
                <w:pPr>
                  <w:pStyle w:val="Heading1"/>
                </w:pPr>
                <w:r>
                  <w:t>Education</w:t>
                </w:r>
              </w:p>
            </w:sdtContent>
          </w:sdt>
          <w:p w14:paraId="657AB3BA" w14:textId="5CF3161E" w:rsidR="000F658E" w:rsidRDefault="00B2244F" w:rsidP="000F658E">
            <w:pPr>
              <w:pStyle w:val="Heading2"/>
            </w:pPr>
            <w:r>
              <w:t>Full Stack Development</w:t>
            </w:r>
          </w:p>
          <w:p w14:paraId="2F4DC9ED" w14:textId="24702C15" w:rsidR="000F658E" w:rsidRDefault="00B2244F" w:rsidP="000F658E">
            <w:pPr>
              <w:pStyle w:val="Heading4"/>
            </w:pPr>
            <w:r>
              <w:t>University of Arizona</w:t>
            </w:r>
          </w:p>
          <w:p w14:paraId="56485D64" w14:textId="4CF64B62" w:rsidR="000F658E" w:rsidRDefault="000F658E" w:rsidP="000F658E"/>
          <w:p w14:paraId="3133AC6E" w14:textId="51D97016" w:rsidR="000F658E" w:rsidRDefault="00B2244F" w:rsidP="000F658E">
            <w:pPr>
              <w:pStyle w:val="Heading2"/>
            </w:pPr>
            <w:r>
              <w:t>Interior Design</w:t>
            </w:r>
          </w:p>
          <w:p w14:paraId="6AA37B48" w14:textId="6BE19006" w:rsidR="000F658E" w:rsidRDefault="00B2244F" w:rsidP="000F658E">
            <w:r>
              <w:t>California State University- Chico</w:t>
            </w:r>
          </w:p>
          <w:p w14:paraId="7BF82640" w14:textId="2E4C92DB" w:rsidR="000F658E" w:rsidRPr="00552F9B" w:rsidRDefault="000F658E" w:rsidP="000F658E"/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79E05EC8" w14:textId="77777777" w:rsidR="000F658E" w:rsidRPr="00997E86" w:rsidRDefault="000F658E" w:rsidP="000F658E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9FE38E3E63C8494A82F7606555810BE9"/>
              </w:placeholder>
              <w:temporary/>
              <w:showingPlcHdr/>
              <w15:appearance w15:val="hidden"/>
            </w:sdtPr>
            <w:sdtEndPr/>
            <w:sdtContent>
              <w:p w14:paraId="2FA11079" w14:textId="77777777" w:rsidR="000F658E" w:rsidRDefault="000F658E" w:rsidP="000F658E">
                <w:pPr>
                  <w:pStyle w:val="Heading1"/>
                </w:pPr>
                <w:r>
                  <w:t>Experience</w:t>
                </w:r>
              </w:p>
            </w:sdtContent>
          </w:sdt>
          <w:p w14:paraId="5101C880" w14:textId="7F775AAA" w:rsidR="000F658E" w:rsidRDefault="000F658E" w:rsidP="000F658E">
            <w:pPr>
              <w:pStyle w:val="Heading3"/>
            </w:pPr>
            <w:r>
              <w:t>Patient Care Coordinator</w:t>
            </w:r>
          </w:p>
          <w:p w14:paraId="4C75A879" w14:textId="413709E2" w:rsidR="000F658E" w:rsidRDefault="000F658E" w:rsidP="000F658E">
            <w:pPr>
              <w:pStyle w:val="Heading5"/>
            </w:pPr>
            <w:r>
              <w:t>Las Casas Dental/ Tucson, AZ / 2018-2020</w:t>
            </w:r>
          </w:p>
          <w:p w14:paraId="58CCF8DB" w14:textId="2B9BD49D" w:rsidR="000F658E" w:rsidRPr="00A6425D" w:rsidRDefault="000F658E" w:rsidP="000F658E">
            <w:pPr>
              <w:pStyle w:val="JobDescription"/>
              <w:rPr>
                <w:rStyle w:val="JobDescriptionChar"/>
              </w:rPr>
            </w:pPr>
            <w:r>
              <w:t>Prepare patients for their appointment from beginning to end. Checking patients in and out, collecting co-pays and setting follow up appointments</w:t>
            </w:r>
          </w:p>
          <w:p w14:paraId="0CC3F0FC" w14:textId="777B3087" w:rsidR="000F658E" w:rsidRDefault="000F658E" w:rsidP="000F658E">
            <w:pPr>
              <w:pStyle w:val="ListBullet"/>
            </w:pPr>
            <w:r>
              <w:t>Verify Insurance</w:t>
            </w:r>
          </w:p>
          <w:p w14:paraId="4C01B1FD" w14:textId="76E5CDE3" w:rsidR="000F658E" w:rsidRDefault="000F658E" w:rsidP="000F658E">
            <w:pPr>
              <w:pStyle w:val="ListBullet"/>
            </w:pPr>
            <w:r>
              <w:t>Fill Appointments</w:t>
            </w:r>
          </w:p>
          <w:p w14:paraId="69187D4A" w14:textId="0C066757" w:rsidR="000F658E" w:rsidRDefault="000F658E" w:rsidP="000F658E">
            <w:pPr>
              <w:pStyle w:val="ListBullet"/>
            </w:pPr>
            <w:r>
              <w:t>Prepare day-end reports</w:t>
            </w:r>
          </w:p>
          <w:p w14:paraId="5400A85F" w14:textId="69C4107C" w:rsidR="000F658E" w:rsidRDefault="000F658E" w:rsidP="000F658E">
            <w:pPr>
              <w:pStyle w:val="Heading3"/>
            </w:pPr>
            <w:r>
              <w:t>Dental Assistant/ Front Office</w:t>
            </w:r>
          </w:p>
          <w:p w14:paraId="38482086" w14:textId="1CDE1C09" w:rsidR="000F658E" w:rsidRDefault="000272AD" w:rsidP="000F658E">
            <w:pPr>
              <w:pStyle w:val="Heading5"/>
            </w:pPr>
            <w:r>
              <w:t>Dehnert Dental / Tucson, AZ / 2017-2018</w:t>
            </w:r>
          </w:p>
          <w:p w14:paraId="4214909E" w14:textId="131CA45A" w:rsidR="000F658E" w:rsidRPr="00A6425D" w:rsidRDefault="0025275B" w:rsidP="000F658E">
            <w:pPr>
              <w:pStyle w:val="JobDescription"/>
              <w:rPr>
                <w:rStyle w:val="JobDescriptionChar"/>
              </w:rPr>
            </w:pPr>
            <w:r>
              <w:t>Prepared patients for their appointment from beginning to end. Assisted the doctor with procedures.</w:t>
            </w:r>
          </w:p>
          <w:p w14:paraId="3FE3B1E0" w14:textId="6B25717A" w:rsidR="000F658E" w:rsidRDefault="0025275B" w:rsidP="0025275B">
            <w:pPr>
              <w:pStyle w:val="ListBullet"/>
            </w:pPr>
            <w:r>
              <w:t>4 Handed dentistry</w:t>
            </w:r>
          </w:p>
          <w:p w14:paraId="167F3E86" w14:textId="475F2E4A" w:rsidR="0025275B" w:rsidRDefault="0025275B" w:rsidP="0025275B">
            <w:pPr>
              <w:pStyle w:val="ListBullet"/>
            </w:pPr>
            <w:r>
              <w:t>Verified Insurance</w:t>
            </w:r>
          </w:p>
          <w:p w14:paraId="297FAD51" w14:textId="3C435C1B" w:rsidR="00B2244F" w:rsidRDefault="00B2244F" w:rsidP="0025275B">
            <w:pPr>
              <w:pStyle w:val="ListBullet"/>
            </w:pPr>
            <w:r>
              <w:t>Daily Reports</w:t>
            </w:r>
          </w:p>
          <w:p w14:paraId="1D2BBA9D" w14:textId="39FE42B1" w:rsidR="000F658E" w:rsidRDefault="000272AD" w:rsidP="000F658E">
            <w:pPr>
              <w:pStyle w:val="Heading3"/>
            </w:pPr>
            <w:r>
              <w:t>Registered Dental Assistant/ Front Office</w:t>
            </w:r>
          </w:p>
          <w:p w14:paraId="31A2E384" w14:textId="2232FC8F" w:rsidR="000F658E" w:rsidRDefault="00B2244F" w:rsidP="000F658E">
            <w:pPr>
              <w:pStyle w:val="Heading5"/>
            </w:pPr>
            <w:r>
              <w:t xml:space="preserve">William </w:t>
            </w:r>
            <w:proofErr w:type="spellStart"/>
            <w:r>
              <w:t>Bohan</w:t>
            </w:r>
            <w:proofErr w:type="spellEnd"/>
            <w:r>
              <w:t>, D.M.D. / Rohnert Park, CA / 2015-2017</w:t>
            </w:r>
          </w:p>
          <w:p w14:paraId="50FF078F" w14:textId="3022EDB9" w:rsidR="000F658E" w:rsidRPr="00A6425D" w:rsidRDefault="007D5745" w:rsidP="000F658E">
            <w:pPr>
              <w:pStyle w:val="JobDescription"/>
              <w:rPr>
                <w:rStyle w:val="JobDescriptionChar"/>
              </w:rPr>
            </w:pPr>
            <w:r>
              <w:t>Prepared patients for their appointment, verified insurance,   assisted in the back office</w:t>
            </w:r>
          </w:p>
          <w:p w14:paraId="70565B8E" w14:textId="77777777" w:rsidR="000F658E" w:rsidRDefault="007D5745" w:rsidP="007D5745">
            <w:pPr>
              <w:pStyle w:val="ListBullet"/>
            </w:pPr>
            <w:r>
              <w:t>Handled A/R</w:t>
            </w:r>
          </w:p>
          <w:p w14:paraId="50AD0B0F" w14:textId="77777777" w:rsidR="007D5745" w:rsidRDefault="007D5745" w:rsidP="007D5745">
            <w:pPr>
              <w:pStyle w:val="ListBullet"/>
            </w:pPr>
            <w:r>
              <w:t>Collections</w:t>
            </w:r>
          </w:p>
          <w:p w14:paraId="334840EE" w14:textId="035D458B" w:rsidR="007D5745" w:rsidRPr="006C2DFF" w:rsidRDefault="007D5745" w:rsidP="007D5745">
            <w:pPr>
              <w:pStyle w:val="ListBullet"/>
            </w:pPr>
            <w:r>
              <w:t>Daily/ weekly, monthly reports</w:t>
            </w:r>
          </w:p>
        </w:tc>
      </w:tr>
    </w:tbl>
    <w:p w14:paraId="08D4E076" w14:textId="77777777" w:rsidR="005A20B8" w:rsidRDefault="005A20B8"/>
    <w:sectPr w:rsidR="005A20B8" w:rsidSect="00C777FF">
      <w:headerReference w:type="default" r:id="rId29"/>
      <w:footerReference w:type="default" r:id="rId30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D1700" w14:textId="77777777" w:rsidR="00CA60B6" w:rsidRDefault="00CA60B6" w:rsidP="00B21D64">
      <w:pPr>
        <w:spacing w:after="0" w:line="240" w:lineRule="auto"/>
      </w:pPr>
      <w:r>
        <w:separator/>
      </w:r>
    </w:p>
  </w:endnote>
  <w:endnote w:type="continuationSeparator" w:id="0">
    <w:p w14:paraId="1BBABAF9" w14:textId="77777777" w:rsidR="00CA60B6" w:rsidRDefault="00CA60B6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FDAD0" w14:textId="77777777" w:rsidR="008C0AC3" w:rsidRDefault="008C0AC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A0DEC4" wp14:editId="748EEE8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7496D0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C2FF1" w14:textId="77777777" w:rsidR="00CA60B6" w:rsidRDefault="00CA60B6" w:rsidP="00B21D64">
      <w:pPr>
        <w:spacing w:after="0" w:line="240" w:lineRule="auto"/>
      </w:pPr>
      <w:r>
        <w:separator/>
      </w:r>
    </w:p>
  </w:footnote>
  <w:footnote w:type="continuationSeparator" w:id="0">
    <w:p w14:paraId="1B7B129B" w14:textId="77777777" w:rsidR="00CA60B6" w:rsidRDefault="00CA60B6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06B5B" w14:textId="77777777" w:rsidR="008C0AC3" w:rsidRDefault="008C0AC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7FAB0C16" wp14:editId="5FFBB6C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ACEB1C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8E"/>
    <w:rsid w:val="000161E1"/>
    <w:rsid w:val="00021303"/>
    <w:rsid w:val="000272AD"/>
    <w:rsid w:val="000E7274"/>
    <w:rsid w:val="000F658E"/>
    <w:rsid w:val="00107E81"/>
    <w:rsid w:val="00144072"/>
    <w:rsid w:val="001D0263"/>
    <w:rsid w:val="0021475C"/>
    <w:rsid w:val="0025275B"/>
    <w:rsid w:val="00276B10"/>
    <w:rsid w:val="002D19E3"/>
    <w:rsid w:val="00331F7D"/>
    <w:rsid w:val="003C0BB5"/>
    <w:rsid w:val="004067B9"/>
    <w:rsid w:val="004103C0"/>
    <w:rsid w:val="00440E50"/>
    <w:rsid w:val="00452292"/>
    <w:rsid w:val="004865C2"/>
    <w:rsid w:val="004B4147"/>
    <w:rsid w:val="00552F9B"/>
    <w:rsid w:val="005636A7"/>
    <w:rsid w:val="005A20B8"/>
    <w:rsid w:val="005B7DB3"/>
    <w:rsid w:val="00607042"/>
    <w:rsid w:val="0061400D"/>
    <w:rsid w:val="00621B5C"/>
    <w:rsid w:val="00644164"/>
    <w:rsid w:val="00655755"/>
    <w:rsid w:val="006813D2"/>
    <w:rsid w:val="00697100"/>
    <w:rsid w:val="006C2DFF"/>
    <w:rsid w:val="007571B5"/>
    <w:rsid w:val="007772B1"/>
    <w:rsid w:val="007D5745"/>
    <w:rsid w:val="0082182D"/>
    <w:rsid w:val="008424CE"/>
    <w:rsid w:val="00890F1A"/>
    <w:rsid w:val="008C0AC3"/>
    <w:rsid w:val="008E2197"/>
    <w:rsid w:val="00997E86"/>
    <w:rsid w:val="009B7D45"/>
    <w:rsid w:val="00A21AF8"/>
    <w:rsid w:val="00A6425D"/>
    <w:rsid w:val="00A96376"/>
    <w:rsid w:val="00AD622A"/>
    <w:rsid w:val="00B03869"/>
    <w:rsid w:val="00B03ED5"/>
    <w:rsid w:val="00B21D64"/>
    <w:rsid w:val="00B2244F"/>
    <w:rsid w:val="00B73E22"/>
    <w:rsid w:val="00BB7CE4"/>
    <w:rsid w:val="00BC33C3"/>
    <w:rsid w:val="00BF0DAF"/>
    <w:rsid w:val="00C05345"/>
    <w:rsid w:val="00C32947"/>
    <w:rsid w:val="00C344AA"/>
    <w:rsid w:val="00C37B1A"/>
    <w:rsid w:val="00C777FF"/>
    <w:rsid w:val="00C9341F"/>
    <w:rsid w:val="00CA60B6"/>
    <w:rsid w:val="00CB1743"/>
    <w:rsid w:val="00CD2FD2"/>
    <w:rsid w:val="00CD49AB"/>
    <w:rsid w:val="00D12DFD"/>
    <w:rsid w:val="00D62B7E"/>
    <w:rsid w:val="00E13499"/>
    <w:rsid w:val="00EC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F44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semiHidden/>
    <w:unhideWhenUsed/>
    <w:rsid w:val="008C0A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sv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5.png"/><Relationship Id="rId32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svg"/><Relationship Id="rId28" Type="http://schemas.openxmlformats.org/officeDocument/2006/relationships/hyperlink" Target="https://fishere20.github.io/Responsive-Portfolio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rd_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588426CCE6409F9CF35239E5FCF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54B71-9FBD-4E7F-9D0C-F9CA784261A4}"/>
      </w:docPartPr>
      <w:docPartBody>
        <w:p w:rsidR="007B40A0" w:rsidRDefault="007B40A0">
          <w:pPr>
            <w:pStyle w:val="A4588426CCE6409F9CF35239E5FCF5CD"/>
          </w:pPr>
          <w:r w:rsidRPr="007772B1">
            <w:t>ABOUT ME</w:t>
          </w:r>
        </w:p>
      </w:docPartBody>
    </w:docPart>
    <w:docPart>
      <w:docPartPr>
        <w:name w:val="9169B7D4EBEF470F89381FD8D8761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F21F4-400B-4BD6-8499-E68D9298FB0A}"/>
      </w:docPartPr>
      <w:docPartBody>
        <w:p w:rsidR="007B40A0" w:rsidRDefault="007B40A0" w:rsidP="007B40A0">
          <w:pPr>
            <w:pStyle w:val="9169B7D4EBEF470F89381FD8D8761D27"/>
          </w:pPr>
          <w:r>
            <w:t>Skills</w:t>
          </w:r>
        </w:p>
      </w:docPartBody>
    </w:docPart>
    <w:docPart>
      <w:docPartPr>
        <w:name w:val="828C34F9D69142ADA1F6F2ACB693A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36B60-CDF6-42DE-9797-F47703614074}"/>
      </w:docPartPr>
      <w:docPartBody>
        <w:p w:rsidR="007B40A0" w:rsidRDefault="007B40A0" w:rsidP="007B40A0">
          <w:pPr>
            <w:pStyle w:val="828C34F9D69142ADA1F6F2ACB693A45C"/>
          </w:pPr>
          <w:r>
            <w:t>Education</w:t>
          </w:r>
        </w:p>
      </w:docPartBody>
    </w:docPart>
    <w:docPart>
      <w:docPartPr>
        <w:name w:val="9FE38E3E63C8494A82F7606555810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8B9CF-C7A5-4791-9AEA-9EAD1EB2F8AE}"/>
      </w:docPartPr>
      <w:docPartBody>
        <w:p w:rsidR="007B40A0" w:rsidRDefault="007B40A0" w:rsidP="007B40A0">
          <w:pPr>
            <w:pStyle w:val="9FE38E3E63C8494A82F7606555810BE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A0"/>
    <w:rsid w:val="006A6193"/>
    <w:rsid w:val="007B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9593A23BBD4BE0A2BD1B8D9F67D658">
    <w:name w:val="6F9593A23BBD4BE0A2BD1B8D9F67D658"/>
  </w:style>
  <w:style w:type="paragraph" w:customStyle="1" w:styleId="9332EDB0B9344AE4B93D1790A6A9A814">
    <w:name w:val="9332EDB0B9344AE4B93D1790A6A9A814"/>
  </w:style>
  <w:style w:type="paragraph" w:customStyle="1" w:styleId="DB3F9CF5EC904707AB8EAD8B714F2433">
    <w:name w:val="DB3F9CF5EC904707AB8EAD8B714F2433"/>
  </w:style>
  <w:style w:type="paragraph" w:customStyle="1" w:styleId="69B8408BAD50420B9D4927814AF9D952">
    <w:name w:val="69B8408BAD50420B9D4927814AF9D952"/>
  </w:style>
  <w:style w:type="paragraph" w:customStyle="1" w:styleId="A4588426CCE6409F9CF35239E5FCF5CD">
    <w:name w:val="A4588426CCE6409F9CF35239E5FCF5CD"/>
  </w:style>
  <w:style w:type="paragraph" w:customStyle="1" w:styleId="217D4630E274427AAAECD36FE456BC36">
    <w:name w:val="217D4630E274427AAAECD36FE456BC36"/>
  </w:style>
  <w:style w:type="paragraph" w:customStyle="1" w:styleId="DC326392202A4638BCFE0383C0578F3D">
    <w:name w:val="DC326392202A4638BCFE0383C0578F3D"/>
  </w:style>
  <w:style w:type="paragraph" w:customStyle="1" w:styleId="E68512B2856B4234844258406AAB82D0">
    <w:name w:val="E68512B2856B4234844258406AAB82D0"/>
  </w:style>
  <w:style w:type="paragraph" w:customStyle="1" w:styleId="91770603BF864A2599BE80FF08333511">
    <w:name w:val="91770603BF864A2599BE80FF08333511"/>
  </w:style>
  <w:style w:type="paragraph" w:customStyle="1" w:styleId="CD8E805B41BF484D9212A6F9D4D564FB">
    <w:name w:val="CD8E805B41BF484D9212A6F9D4D564FB"/>
  </w:style>
  <w:style w:type="paragraph" w:customStyle="1" w:styleId="3D808C7FED904589931D3AEA68E0BE21">
    <w:name w:val="3D808C7FED904589931D3AEA68E0BE21"/>
  </w:style>
  <w:style w:type="paragraph" w:customStyle="1" w:styleId="AF3B205D2E6C4B9A8E16B99B59A0AAEC">
    <w:name w:val="AF3B205D2E6C4B9A8E16B99B59A0AAEC"/>
  </w:style>
  <w:style w:type="paragraph" w:customStyle="1" w:styleId="38C30B73FBBB423487C316082EF17C34">
    <w:name w:val="38C30B73FBBB423487C316082EF17C34"/>
  </w:style>
  <w:style w:type="paragraph" w:customStyle="1" w:styleId="A605DBC3BA3B4DC78082887B15F296E3">
    <w:name w:val="A605DBC3BA3B4DC78082887B15F296E3"/>
  </w:style>
  <w:style w:type="paragraph" w:customStyle="1" w:styleId="151C27593F4D40BAAFB4AB06B4F70BEE">
    <w:name w:val="151C27593F4D40BAAFB4AB06B4F70BEE"/>
  </w:style>
  <w:style w:type="paragraph" w:customStyle="1" w:styleId="8DB8B35441104694ADB9073525A78C7D">
    <w:name w:val="8DB8B35441104694ADB9073525A78C7D"/>
  </w:style>
  <w:style w:type="paragraph" w:customStyle="1" w:styleId="AD032D89F0B04EFCBC3B638406DB6CB7">
    <w:name w:val="AD032D89F0B04EFCBC3B638406DB6CB7"/>
  </w:style>
  <w:style w:type="paragraph" w:customStyle="1" w:styleId="30C6ECBE4F714F0FBB84F58741A830DE">
    <w:name w:val="30C6ECBE4F714F0FBB84F58741A830DE"/>
  </w:style>
  <w:style w:type="paragraph" w:customStyle="1" w:styleId="1BF73BAAC0DF4BC9ADCD8AD88F614012">
    <w:name w:val="1BF73BAAC0DF4BC9ADCD8AD88F614012"/>
  </w:style>
  <w:style w:type="paragraph" w:customStyle="1" w:styleId="EC0C3B8D9A384867B8652DD4E3F301D3">
    <w:name w:val="EC0C3B8D9A384867B8652DD4E3F301D3"/>
  </w:style>
  <w:style w:type="paragraph" w:customStyle="1" w:styleId="566471B57ACA4CE296BD964D394F6326">
    <w:name w:val="566471B57ACA4CE296BD964D394F6326"/>
  </w:style>
  <w:style w:type="paragraph" w:customStyle="1" w:styleId="B70304008F61465AB0383210ACB3AFB5">
    <w:name w:val="B70304008F61465AB0383210ACB3AFB5"/>
  </w:style>
  <w:style w:type="paragraph" w:customStyle="1" w:styleId="172A08B386FB45EEBCDEBC12FF38F82D">
    <w:name w:val="172A08B386FB45EEBCDEBC12FF38F82D"/>
  </w:style>
  <w:style w:type="paragraph" w:customStyle="1" w:styleId="3CA23C9EFE0B4598BC50627627DC70CD">
    <w:name w:val="3CA23C9EFE0B4598BC50627627DC70CD"/>
  </w:style>
  <w:style w:type="paragraph" w:customStyle="1" w:styleId="9D55D98745F4477AA248B50887048406">
    <w:name w:val="9D55D98745F4477AA248B50887048406"/>
  </w:style>
  <w:style w:type="paragraph" w:customStyle="1" w:styleId="E9D769CC33294733ABAD464BE1F8D1EF">
    <w:name w:val="E9D769CC33294733ABAD464BE1F8D1EF"/>
  </w:style>
  <w:style w:type="paragraph" w:customStyle="1" w:styleId="JobDescription">
    <w:name w:val="Job Description"/>
    <w:basedOn w:val="Normal"/>
    <w:link w:val="JobDescriptionChar"/>
    <w:uiPriority w:val="18"/>
    <w:qFormat/>
    <w:rsid w:val="007B40A0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7B40A0"/>
    <w:rPr>
      <w:rFonts w:eastAsiaTheme="minorHAnsi"/>
      <w:color w:val="262626" w:themeColor="text1" w:themeTint="D9"/>
      <w:sz w:val="18"/>
      <w:szCs w:val="18"/>
    </w:rPr>
  </w:style>
  <w:style w:type="paragraph" w:customStyle="1" w:styleId="D904D0239157443A8D9B32206B24F6E6">
    <w:name w:val="D904D0239157443A8D9B32206B24F6E6"/>
  </w:style>
  <w:style w:type="paragraph" w:styleId="ListBullet">
    <w:name w:val="List Bullet"/>
    <w:basedOn w:val="Normal"/>
    <w:uiPriority w:val="99"/>
    <w:qFormat/>
    <w:rsid w:val="007B40A0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7B40A0"/>
    <w:pPr>
      <w:numPr>
        <w:numId w:val="1"/>
      </w:numPr>
    </w:pPr>
  </w:style>
  <w:style w:type="paragraph" w:customStyle="1" w:styleId="1D10A5B5C2994DCAB0176929F792ED84">
    <w:name w:val="1D10A5B5C2994DCAB0176929F792ED84"/>
  </w:style>
  <w:style w:type="paragraph" w:customStyle="1" w:styleId="FFEB1B8C12F04028835AC759C49ECAE5">
    <w:name w:val="FFEB1B8C12F04028835AC759C49ECAE5"/>
  </w:style>
  <w:style w:type="paragraph" w:customStyle="1" w:styleId="09225B9DD5D44136989790A31E2241E7">
    <w:name w:val="09225B9DD5D44136989790A31E2241E7"/>
  </w:style>
  <w:style w:type="paragraph" w:customStyle="1" w:styleId="024F5B8DC1EF40AEB3833B1F96193403">
    <w:name w:val="024F5B8DC1EF40AEB3833B1F96193403"/>
  </w:style>
  <w:style w:type="paragraph" w:customStyle="1" w:styleId="391829FC4C364CA5BBA2E9AB4A9AABD1">
    <w:name w:val="391829FC4C364CA5BBA2E9AB4A9AABD1"/>
  </w:style>
  <w:style w:type="paragraph" w:customStyle="1" w:styleId="4A51C9DF076D43618C61BC81DC9A6D46">
    <w:name w:val="4A51C9DF076D43618C61BC81DC9A6D46"/>
  </w:style>
  <w:style w:type="paragraph" w:customStyle="1" w:styleId="00F33594FFD94B1DB4EC0E7B2337FCBB">
    <w:name w:val="00F33594FFD94B1DB4EC0E7B2337FCBB"/>
  </w:style>
  <w:style w:type="paragraph" w:customStyle="1" w:styleId="49568C3FA78A49509AC570F828F8595A">
    <w:name w:val="49568C3FA78A49509AC570F828F8595A"/>
  </w:style>
  <w:style w:type="paragraph" w:customStyle="1" w:styleId="23202CFBB5574956AC4D08DA9A6F6A59">
    <w:name w:val="23202CFBB5574956AC4D08DA9A6F6A59"/>
  </w:style>
  <w:style w:type="paragraph" w:customStyle="1" w:styleId="0E499AA2199C4877916AE820E7EC5975">
    <w:name w:val="0E499AA2199C4877916AE820E7EC5975"/>
  </w:style>
  <w:style w:type="paragraph" w:customStyle="1" w:styleId="B6E8594269A4426596110A9343B69465">
    <w:name w:val="B6E8594269A4426596110A9343B69465"/>
  </w:style>
  <w:style w:type="paragraph" w:customStyle="1" w:styleId="5E4E7E96396E468BAE1066EF7C8AE147">
    <w:name w:val="5E4E7E96396E468BAE1066EF7C8AE147"/>
  </w:style>
  <w:style w:type="paragraph" w:customStyle="1" w:styleId="8CC114933DB948F5A27DFEBA68984B11">
    <w:name w:val="8CC114933DB948F5A27DFEBA68984B11"/>
  </w:style>
  <w:style w:type="paragraph" w:customStyle="1" w:styleId="C96749377A2A4991B4FC9F075123A5D7">
    <w:name w:val="C96749377A2A4991B4FC9F075123A5D7"/>
  </w:style>
  <w:style w:type="paragraph" w:customStyle="1" w:styleId="7552CF9E2B9F44CEA07C2944AE221FA2">
    <w:name w:val="7552CF9E2B9F44CEA07C2944AE221FA2"/>
  </w:style>
  <w:style w:type="paragraph" w:customStyle="1" w:styleId="D63718873E9841CBBCD1A31052289480">
    <w:name w:val="D63718873E9841CBBCD1A31052289480"/>
  </w:style>
  <w:style w:type="paragraph" w:customStyle="1" w:styleId="2B47CA687F2941F0BD81481CCE883A50">
    <w:name w:val="2B47CA687F2941F0BD81481CCE883A50"/>
  </w:style>
  <w:style w:type="paragraph" w:customStyle="1" w:styleId="8A549920D30849D0A181D842909FF213">
    <w:name w:val="8A549920D30849D0A181D842909FF213"/>
  </w:style>
  <w:style w:type="paragraph" w:customStyle="1" w:styleId="12FF1B1D1C8246BFB6CB0E950D623D0A">
    <w:name w:val="12FF1B1D1C8246BFB6CB0E950D623D0A"/>
  </w:style>
  <w:style w:type="paragraph" w:customStyle="1" w:styleId="CDC0167BE1FE4A6D945AAE1DC0AA7964">
    <w:name w:val="CDC0167BE1FE4A6D945AAE1DC0AA7964"/>
  </w:style>
  <w:style w:type="paragraph" w:customStyle="1" w:styleId="63DEEE91161D45559E11D5D336388AFB">
    <w:name w:val="63DEEE91161D45559E11D5D336388AFB"/>
  </w:style>
  <w:style w:type="paragraph" w:customStyle="1" w:styleId="4D370BFDD6D04428BFD6833D8765ADDA">
    <w:name w:val="4D370BFDD6D04428BFD6833D8765ADDA"/>
    <w:rsid w:val="007B40A0"/>
  </w:style>
  <w:style w:type="paragraph" w:customStyle="1" w:styleId="9169B7D4EBEF470F89381FD8D8761D27">
    <w:name w:val="9169B7D4EBEF470F89381FD8D8761D27"/>
    <w:rsid w:val="007B40A0"/>
  </w:style>
  <w:style w:type="paragraph" w:customStyle="1" w:styleId="828C34F9D69142ADA1F6F2ACB693A45C">
    <w:name w:val="828C34F9D69142ADA1F6F2ACB693A45C"/>
    <w:rsid w:val="007B40A0"/>
  </w:style>
  <w:style w:type="paragraph" w:customStyle="1" w:styleId="217E091C94A74B0EA0BD7875C1DC6D37">
    <w:name w:val="217E091C94A74B0EA0BD7875C1DC6D37"/>
    <w:rsid w:val="007B40A0"/>
  </w:style>
  <w:style w:type="paragraph" w:customStyle="1" w:styleId="68A5E633B4A848E1BADBEE92514CC140">
    <w:name w:val="68A5E633B4A848E1BADBEE92514CC140"/>
    <w:rsid w:val="007B40A0"/>
  </w:style>
  <w:style w:type="paragraph" w:customStyle="1" w:styleId="8CAA028A5DCE4847BC8EFBE228947615">
    <w:name w:val="8CAA028A5DCE4847BC8EFBE228947615"/>
    <w:rsid w:val="007B40A0"/>
  </w:style>
  <w:style w:type="paragraph" w:customStyle="1" w:styleId="1942DD02EBB8443FBCB429C1C05B749F">
    <w:name w:val="1942DD02EBB8443FBCB429C1C05B749F"/>
    <w:rsid w:val="007B40A0"/>
  </w:style>
  <w:style w:type="paragraph" w:customStyle="1" w:styleId="2BE9DF0617554946B96F63802B758E22">
    <w:name w:val="2BE9DF0617554946B96F63802B758E22"/>
    <w:rsid w:val="007B40A0"/>
  </w:style>
  <w:style w:type="paragraph" w:customStyle="1" w:styleId="41B4850AB67447CCB02287B18B79E9D4">
    <w:name w:val="41B4850AB67447CCB02287B18B79E9D4"/>
    <w:rsid w:val="007B40A0"/>
  </w:style>
  <w:style w:type="paragraph" w:customStyle="1" w:styleId="F0C92310EC7345C49AEF8CDFC7591752">
    <w:name w:val="F0C92310EC7345C49AEF8CDFC7591752"/>
    <w:rsid w:val="007B40A0"/>
  </w:style>
  <w:style w:type="paragraph" w:customStyle="1" w:styleId="778E06E85F5642039AA40357B8D92913">
    <w:name w:val="778E06E85F5642039AA40357B8D92913"/>
    <w:rsid w:val="007B40A0"/>
  </w:style>
  <w:style w:type="paragraph" w:customStyle="1" w:styleId="2E4739C2559D464C914D264B29D9E6F2">
    <w:name w:val="2E4739C2559D464C914D264B29D9E6F2"/>
    <w:rsid w:val="007B40A0"/>
  </w:style>
  <w:style w:type="paragraph" w:customStyle="1" w:styleId="9FE38E3E63C8494A82F7606555810BE9">
    <w:name w:val="9FE38E3E63C8494A82F7606555810BE9"/>
    <w:rsid w:val="007B40A0"/>
  </w:style>
  <w:style w:type="paragraph" w:customStyle="1" w:styleId="C1C25F48DC714770BDA0C7BDE3165459">
    <w:name w:val="C1C25F48DC714770BDA0C7BDE3165459"/>
    <w:rsid w:val="007B40A0"/>
  </w:style>
  <w:style w:type="paragraph" w:customStyle="1" w:styleId="8B50A40986784B7AB71B48DB23B90EC6">
    <w:name w:val="8B50A40986784B7AB71B48DB23B90EC6"/>
    <w:rsid w:val="007B40A0"/>
  </w:style>
  <w:style w:type="paragraph" w:customStyle="1" w:styleId="F4CDDB2851FC4B4AA622324E5377F64C">
    <w:name w:val="F4CDDB2851FC4B4AA622324E5377F64C"/>
    <w:rsid w:val="007B40A0"/>
  </w:style>
  <w:style w:type="paragraph" w:customStyle="1" w:styleId="78FDBA88E8044CE5BE86AC18D20E2B16">
    <w:name w:val="78FDBA88E8044CE5BE86AC18D20E2B16"/>
    <w:rsid w:val="007B40A0"/>
  </w:style>
  <w:style w:type="paragraph" w:customStyle="1" w:styleId="9B467CB6BFA44AEC87D1A71D503A7537">
    <w:name w:val="9B467CB6BFA44AEC87D1A71D503A7537"/>
    <w:rsid w:val="007B40A0"/>
  </w:style>
  <w:style w:type="paragraph" w:customStyle="1" w:styleId="94D34EF4D1AF4569B3B2DE625944D39F">
    <w:name w:val="94D34EF4D1AF4569B3B2DE625944D39F"/>
    <w:rsid w:val="007B40A0"/>
  </w:style>
  <w:style w:type="paragraph" w:customStyle="1" w:styleId="5CA7BDDB2AED4304B480F7E92F366D9D">
    <w:name w:val="5CA7BDDB2AED4304B480F7E92F366D9D"/>
    <w:rsid w:val="007B40A0"/>
  </w:style>
  <w:style w:type="paragraph" w:customStyle="1" w:styleId="A9A16A4D276D4B3AB9F7560C7E810C8E">
    <w:name w:val="A9A16A4D276D4B3AB9F7560C7E810C8E"/>
    <w:rsid w:val="007B40A0"/>
  </w:style>
  <w:style w:type="paragraph" w:customStyle="1" w:styleId="392315220D8D4E4993719D467647E8D3">
    <w:name w:val="392315220D8D4E4993719D467647E8D3"/>
    <w:rsid w:val="007B40A0"/>
  </w:style>
  <w:style w:type="paragraph" w:customStyle="1" w:styleId="09451CA3042149E8AC5CB2F2891D382D">
    <w:name w:val="09451CA3042149E8AC5CB2F2891D382D"/>
    <w:rsid w:val="007B40A0"/>
  </w:style>
  <w:style w:type="paragraph" w:customStyle="1" w:styleId="1C429A2D32EB4256A751031CC6EFD797">
    <w:name w:val="1C429A2D32EB4256A751031CC6EFD797"/>
    <w:rsid w:val="007B40A0"/>
  </w:style>
  <w:style w:type="paragraph" w:customStyle="1" w:styleId="F94B3F5E904F4DD8963B043145A5585C">
    <w:name w:val="F94B3F5E904F4DD8963B043145A5585C"/>
    <w:rsid w:val="007B40A0"/>
  </w:style>
  <w:style w:type="paragraph" w:customStyle="1" w:styleId="1FA7120158BC4995ADF69CA14E3CDAF5">
    <w:name w:val="1FA7120158BC4995ADF69CA14E3CDAF5"/>
    <w:rsid w:val="007B40A0"/>
  </w:style>
  <w:style w:type="paragraph" w:customStyle="1" w:styleId="0C0D9BCA3E6A4E628EA41B9CA48A7540">
    <w:name w:val="0C0D9BCA3E6A4E628EA41B9CA48A7540"/>
    <w:rsid w:val="007B40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2020-07-08T18:43:00Z</dcterms:created>
  <dcterms:modified xsi:type="dcterms:W3CDTF">2020-09-07T19:35:00Z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